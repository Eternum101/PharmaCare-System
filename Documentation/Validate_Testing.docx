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6204" w:type="dxa"/>
        <w:tblLook w:val="04A0" w:firstRow="1" w:lastRow="0" w:firstColumn="1" w:lastColumn="0" w:noHBand="0" w:noVBand="1"/>
      </w:tblPr>
      <w:tblGrid>
        <w:gridCol w:w="4110"/>
      </w:tblGrid>
      <w:tr w:rsidR="00751145" w:rsidRPr="00751145" w:rsidTr="00513588">
        <w:tc>
          <w:tcPr>
            <w:tcW w:w="4110" w:type="dxa"/>
            <w:shd w:val="clear" w:color="auto" w:fill="auto"/>
          </w:tcPr>
          <w:p w:rsidR="00751145" w:rsidRPr="00751145" w:rsidRDefault="00751145" w:rsidP="00513588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513588" w:rsidRPr="00513588">
              <w:rPr>
                <w:i/>
                <w:sz w:val="18"/>
              </w:rPr>
              <w:t>QAFRM_Vldt_Tstng3</w:t>
            </w:r>
          </w:p>
        </w:tc>
      </w:tr>
    </w:tbl>
    <w:p w:rsidR="00751145" w:rsidRPr="00575615" w:rsidRDefault="00751145" w:rsidP="00513588">
      <w:pPr>
        <w:spacing w:before="80" w:after="80" w:line="240" w:lineRule="auto"/>
        <w:rPr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Pr="00513588" w:rsidRDefault="00513588" w:rsidP="00513588">
            <w:pPr>
              <w:pStyle w:val="Tableheading"/>
              <w:spacing w:line="240" w:lineRule="auto"/>
            </w:pPr>
            <w:r w:rsidRPr="00513588">
              <w:t>Project Name:</w:t>
            </w:r>
          </w:p>
        </w:tc>
        <w:tc>
          <w:tcPr>
            <w:tcW w:w="7512" w:type="dxa"/>
          </w:tcPr>
          <w:p w:rsidR="00513588" w:rsidRPr="00E9579B" w:rsidRDefault="00513588" w:rsidP="00513588">
            <w:pPr>
              <w:spacing w:before="80" w:after="80" w:line="240" w:lineRule="auto"/>
            </w:pP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Project Manager:</w:t>
            </w:r>
          </w:p>
        </w:tc>
        <w:tc>
          <w:tcPr>
            <w:tcW w:w="7512" w:type="dxa"/>
          </w:tcPr>
          <w:p w:rsidR="00513588" w:rsidRPr="00E9579B" w:rsidRDefault="00513588" w:rsidP="00513588">
            <w:pPr>
              <w:spacing w:before="80" w:after="80" w:line="240" w:lineRule="auto"/>
            </w:pP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Systems Analyst:</w:t>
            </w:r>
          </w:p>
        </w:tc>
        <w:tc>
          <w:tcPr>
            <w:tcW w:w="7512" w:type="dxa"/>
          </w:tcPr>
          <w:p w:rsidR="00513588" w:rsidRPr="00E9579B" w:rsidRDefault="00513588" w:rsidP="00513588">
            <w:pPr>
              <w:spacing w:before="80" w:after="80" w:line="240" w:lineRule="auto"/>
            </w:pP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Date Submitted:</w:t>
            </w:r>
          </w:p>
        </w:tc>
        <w:tc>
          <w:tcPr>
            <w:tcW w:w="7512" w:type="dxa"/>
          </w:tcPr>
          <w:p w:rsidR="00513588" w:rsidRPr="00E9579B" w:rsidRDefault="00513588" w:rsidP="00513588">
            <w:pPr>
              <w:spacing w:before="80" w:after="80" w:line="240" w:lineRule="auto"/>
            </w:pPr>
          </w:p>
        </w:tc>
      </w:tr>
      <w:tr w:rsidR="00513588" w:rsidTr="00F33654">
        <w:tc>
          <w:tcPr>
            <w:tcW w:w="2694" w:type="dxa"/>
            <w:shd w:val="clear" w:color="auto" w:fill="D9D9D9" w:themeFill="background1" w:themeFillShade="D9"/>
          </w:tcPr>
          <w:p w:rsidR="00513588" w:rsidRDefault="00513588" w:rsidP="00513588">
            <w:pPr>
              <w:pStyle w:val="Tableheading"/>
              <w:spacing w:line="240" w:lineRule="auto"/>
            </w:pPr>
            <w:r>
              <w:t>Date Archived:</w:t>
            </w:r>
          </w:p>
        </w:tc>
        <w:tc>
          <w:tcPr>
            <w:tcW w:w="7512" w:type="dxa"/>
          </w:tcPr>
          <w:p w:rsidR="00513588" w:rsidRPr="00E9579B" w:rsidRDefault="00513588" w:rsidP="00513588">
            <w:pPr>
              <w:spacing w:before="80" w:after="80" w:line="240" w:lineRule="auto"/>
            </w:pPr>
          </w:p>
        </w:tc>
      </w:tr>
    </w:tbl>
    <w:p w:rsidR="00F87F24" w:rsidRDefault="00F87F24" w:rsidP="00513588">
      <w:pPr>
        <w:spacing w:before="80" w:after="80" w:line="240" w:lineRule="auto"/>
      </w:pPr>
    </w:p>
    <w:p w:rsidR="00513588" w:rsidRDefault="00513588" w:rsidP="00513588">
      <w:pPr>
        <w:spacing w:before="80" w:after="80" w:line="240" w:lineRule="auto"/>
      </w:pPr>
      <w:r>
        <w:t>Test Plan - the following have been documented and actioned: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1134"/>
        <w:gridCol w:w="1275"/>
        <w:gridCol w:w="851"/>
        <w:gridCol w:w="1134"/>
        <w:gridCol w:w="1276"/>
        <w:gridCol w:w="1842"/>
      </w:tblGrid>
      <w:tr w:rsidR="00513588" w:rsidRPr="006D18FB" w:rsidTr="00513588">
        <w:tc>
          <w:tcPr>
            <w:tcW w:w="42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Item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Identified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Organised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Setup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Delivered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Reviewed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Notes / Comments</w:t>
            </w: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Date Completed: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Validating Officer’s Initial: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Objectives</w:t>
            </w: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Process and Strategy</w:t>
            </w: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 xml:space="preserve">Testing Personnel </w:t>
            </w:r>
            <w:r>
              <w:rPr>
                <w:sz w:val="16"/>
                <w:szCs w:val="16"/>
              </w:rPr>
              <w:t>(I</w:t>
            </w:r>
            <w:r w:rsidRPr="00FC4B6D">
              <w:rPr>
                <w:sz w:val="16"/>
                <w:szCs w:val="16"/>
              </w:rPr>
              <w:t xml:space="preserve">ncluding roles </w:t>
            </w:r>
            <w:r>
              <w:rPr>
                <w:sz w:val="16"/>
                <w:szCs w:val="16"/>
              </w:rPr>
              <w:t>and</w:t>
            </w:r>
            <w:r w:rsidRPr="00FC4B6D">
              <w:rPr>
                <w:sz w:val="16"/>
                <w:szCs w:val="16"/>
              </w:rPr>
              <w:t xml:space="preserve"> responsibilities</w:t>
            </w:r>
            <w:r>
              <w:rPr>
                <w:sz w:val="16"/>
                <w:szCs w:val="16"/>
              </w:rPr>
              <w:t>.</w:t>
            </w:r>
            <w:r w:rsidRPr="00FC4B6D">
              <w:rPr>
                <w:sz w:val="16"/>
                <w:szCs w:val="16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Other Testing Resources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Environment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Testing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Testing Process and Outcomes Review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</w:tbl>
    <w:p w:rsidR="00513588" w:rsidRPr="00C920C3" w:rsidRDefault="00513588" w:rsidP="00513588">
      <w:pPr>
        <w:spacing w:before="80" w:after="80" w:line="240" w:lineRule="auto"/>
      </w:pPr>
    </w:p>
    <w:p w:rsidR="00513588" w:rsidRDefault="00513588">
      <w:pPr>
        <w:spacing w:before="0" w:after="0" w:line="240" w:lineRule="auto"/>
      </w:pPr>
      <w:r>
        <w:br w:type="page"/>
      </w:r>
    </w:p>
    <w:p w:rsidR="00513588" w:rsidRDefault="00513588" w:rsidP="00513588">
      <w:pPr>
        <w:spacing w:before="80" w:after="80" w:line="240" w:lineRule="auto"/>
      </w:pPr>
      <w:r>
        <w:lastRenderedPageBreak/>
        <w:t>Test Cases - the following have been documented and actioned: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268"/>
        <w:gridCol w:w="1134"/>
        <w:gridCol w:w="1275"/>
        <w:gridCol w:w="851"/>
        <w:gridCol w:w="1134"/>
        <w:gridCol w:w="1276"/>
        <w:gridCol w:w="1842"/>
      </w:tblGrid>
      <w:tr w:rsidR="00513588" w:rsidRPr="006D18FB" w:rsidTr="00513588">
        <w:tc>
          <w:tcPr>
            <w:tcW w:w="42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Item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Planned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Organised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Setup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Delivered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Reviewed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513588" w:rsidRPr="006D18FB" w:rsidRDefault="00513588" w:rsidP="00513588">
            <w:pPr>
              <w:pStyle w:val="Tableheading"/>
              <w:spacing w:line="240" w:lineRule="auto"/>
            </w:pPr>
            <w:r w:rsidRPr="006D18FB">
              <w:t>Notes / Comments</w:t>
            </w: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Date Completed: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:rsidR="00513588" w:rsidRPr="00513588" w:rsidRDefault="00513588" w:rsidP="00513588">
            <w:pPr>
              <w:spacing w:before="80" w:after="80" w:line="240" w:lineRule="auto"/>
              <w:jc w:val="right"/>
              <w:rPr>
                <w:b/>
              </w:rPr>
            </w:pPr>
            <w:r w:rsidRPr="00513588">
              <w:rPr>
                <w:b/>
              </w:rPr>
              <w:t>Validating Officer’s Initial: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2268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right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Cases</w:t>
            </w: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Pre-conditions and Instructions</w:t>
            </w:r>
          </w:p>
        </w:tc>
        <w:tc>
          <w:tcPr>
            <w:tcW w:w="1134" w:type="dxa"/>
            <w:shd w:val="clear" w:color="auto" w:fill="auto"/>
          </w:tcPr>
          <w:p w:rsidR="00513588" w:rsidRPr="00092D6C" w:rsidRDefault="00513588" w:rsidP="00513588">
            <w:pPr>
              <w:spacing w:before="80" w:after="8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Expected Results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Actual Results and Comments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Action priority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Test Review Meeting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  <w:tr w:rsidR="00513588" w:rsidTr="00513588">
        <w:trPr>
          <w:trHeight w:val="1021"/>
        </w:trPr>
        <w:tc>
          <w:tcPr>
            <w:tcW w:w="42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2268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  <w:r>
              <w:t>Development Rework</w:t>
            </w: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5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851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276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  <w:jc w:val="center"/>
            </w:pPr>
          </w:p>
        </w:tc>
        <w:tc>
          <w:tcPr>
            <w:tcW w:w="1842" w:type="dxa"/>
            <w:shd w:val="clear" w:color="auto" w:fill="auto"/>
          </w:tcPr>
          <w:p w:rsidR="00513588" w:rsidRDefault="00513588" w:rsidP="00513588">
            <w:pPr>
              <w:spacing w:before="80" w:after="80" w:line="240" w:lineRule="auto"/>
            </w:pPr>
          </w:p>
        </w:tc>
      </w:tr>
    </w:tbl>
    <w:p w:rsidR="00513588" w:rsidRPr="0059086F" w:rsidRDefault="00513588" w:rsidP="00513588">
      <w:pPr>
        <w:spacing w:before="80" w:after="80" w:line="240" w:lineRule="auto"/>
        <w:rPr>
          <w:sz w:val="12"/>
          <w:szCs w:val="1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330676" w:rsidRPr="00F2722A" w:rsidTr="00330676">
        <w:tc>
          <w:tcPr>
            <w:tcW w:w="3969" w:type="dxa"/>
            <w:shd w:val="clear" w:color="auto" w:fill="D9D9D9" w:themeFill="background1" w:themeFillShade="D9"/>
          </w:tcPr>
          <w:p w:rsidR="00330676" w:rsidRDefault="00330676" w:rsidP="00330676">
            <w:pPr>
              <w:pStyle w:val="Tableheading"/>
              <w:spacing w:line="240" w:lineRule="auto"/>
            </w:pPr>
            <w:r>
              <w:t>Systems Analyst Signature:</w:t>
            </w:r>
          </w:p>
        </w:tc>
        <w:tc>
          <w:tcPr>
            <w:tcW w:w="3119" w:type="dxa"/>
            <w:shd w:val="clear" w:color="auto" w:fill="auto"/>
          </w:tcPr>
          <w:p w:rsidR="00330676" w:rsidRPr="00F2722A" w:rsidRDefault="00330676" w:rsidP="00513588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330676" w:rsidRPr="00F2722A" w:rsidRDefault="00330676" w:rsidP="00513588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330676" w:rsidRPr="00F2722A" w:rsidRDefault="00330676" w:rsidP="00513588">
            <w:pPr>
              <w:spacing w:before="80" w:after="80" w:line="240" w:lineRule="auto"/>
            </w:pPr>
          </w:p>
        </w:tc>
      </w:tr>
      <w:tr w:rsidR="00330676" w:rsidRPr="00F2722A" w:rsidTr="00330676">
        <w:tc>
          <w:tcPr>
            <w:tcW w:w="3969" w:type="dxa"/>
            <w:shd w:val="clear" w:color="auto" w:fill="D9D9D9" w:themeFill="background1" w:themeFillShade="D9"/>
          </w:tcPr>
          <w:p w:rsidR="00330676" w:rsidRDefault="00330676" w:rsidP="00330676">
            <w:pPr>
              <w:pStyle w:val="Tableheading"/>
              <w:spacing w:line="240" w:lineRule="auto"/>
            </w:pPr>
            <w:r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330676" w:rsidRPr="00F2722A" w:rsidRDefault="00330676" w:rsidP="00513588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330676" w:rsidRPr="00F2722A" w:rsidRDefault="00330676" w:rsidP="00513588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330676" w:rsidRPr="00F2722A" w:rsidRDefault="00330676" w:rsidP="00513588">
            <w:pPr>
              <w:spacing w:before="80" w:after="80" w:line="240" w:lineRule="auto"/>
            </w:pPr>
          </w:p>
        </w:tc>
      </w:tr>
    </w:tbl>
    <w:p w:rsidR="00513588" w:rsidRPr="000533F8" w:rsidRDefault="00513588" w:rsidP="00513588">
      <w:pPr>
        <w:spacing w:before="80" w:after="80" w:line="240" w:lineRule="auto"/>
        <w:rPr>
          <w:sz w:val="2"/>
        </w:rPr>
      </w:pPr>
    </w:p>
    <w:sectPr w:rsidR="00513588" w:rsidRPr="000533F8" w:rsidSect="00CF5F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B0" w:rsidRDefault="00245FB0" w:rsidP="004E7E53">
      <w:pPr>
        <w:spacing w:after="0" w:line="240" w:lineRule="auto"/>
      </w:pPr>
      <w:r>
        <w:separator/>
      </w:r>
    </w:p>
  </w:endnote>
  <w:endnote w:type="continuationSeparator" w:id="0">
    <w:p w:rsidR="00245FB0" w:rsidRDefault="00245FB0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FCD" w:rsidRPr="00624A79" w:rsidRDefault="00CF5FCD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513588">
      <w:rPr>
        <w:noProof/>
        <w:sz w:val="16"/>
      </w:rPr>
      <w:t>ICTPRG520_6_Validation_Testing_LHO_TQM_v1.docx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>
      <w:rPr>
        <w:sz w:val="16"/>
      </w:rPr>
      <w:tab/>
      <w:t>(17/01/2016)</w:t>
    </w:r>
    <w:r w:rsidR="007A3D1A">
      <w:rPr>
        <w:sz w:val="16"/>
      </w:rPr>
      <w:t xml:space="preserve">    </w:t>
    </w:r>
    <w:r w:rsidR="00513588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1F44A2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1F44A2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</w:p>
  <w:p w:rsidR="00CF5FCD" w:rsidRPr="00CF5FCD" w:rsidRDefault="00CF5FCD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086" w:rsidRPr="00D67086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E815A5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="006A5FED">
      <w:rPr>
        <w:sz w:val="16"/>
      </w:rPr>
      <w:tab/>
    </w:r>
    <w:r w:rsidR="0011109C" w:rsidRPr="00D67086">
      <w:rPr>
        <w:sz w:val="16"/>
      </w:rPr>
      <w:t>(</w:t>
    </w:r>
    <w:r w:rsidR="00D67086" w:rsidRPr="00D67086">
      <w:rPr>
        <w:sz w:val="16"/>
      </w:rPr>
      <w:t>17</w:t>
    </w:r>
    <w:r w:rsidR="0011109C" w:rsidRPr="00D67086">
      <w:rPr>
        <w:sz w:val="16"/>
      </w:rPr>
      <w:t>/0</w:t>
    </w:r>
    <w:r w:rsidR="00D67086" w:rsidRPr="00D67086">
      <w:rPr>
        <w:sz w:val="16"/>
      </w:rPr>
      <w:t>1/2016</w:t>
    </w:r>
    <w:r w:rsidR="0011109C" w:rsidRPr="00D67086">
      <w:rPr>
        <w:sz w:val="16"/>
      </w:rPr>
      <w:t>)</w:t>
    </w:r>
    <w:r w:rsidR="00D67086" w:rsidRPr="00D67086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513588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513588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11109C" w:rsidRPr="0011109C" w:rsidRDefault="0011109C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086" w:rsidRPr="00624A79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513588">
      <w:rPr>
        <w:noProof/>
        <w:sz w:val="16"/>
      </w:rPr>
      <w:t>ICTPRG520_6_Validation_Testing_LHO_TQM_v1.docx</w:t>
    </w:r>
    <w:r>
      <w:rPr>
        <w:sz w:val="16"/>
      </w:rPr>
      <w:fldChar w:fldCharType="end"/>
    </w:r>
    <w:r w:rsidR="00D67086" w:rsidRPr="00D67086">
      <w:rPr>
        <w:sz w:val="16"/>
      </w:rPr>
      <w:t xml:space="preserve"> </w:t>
    </w:r>
    <w:r w:rsidR="006A5FED">
      <w:rPr>
        <w:sz w:val="16"/>
      </w:rPr>
      <w:tab/>
      <w:t>(17/01/2016)</w:t>
    </w:r>
    <w:r w:rsidR="00F87F24">
      <w:rPr>
        <w:sz w:val="16"/>
      </w:rPr>
      <w:t xml:space="preserve">   </w:t>
    </w:r>
    <w:r w:rsidR="00F87F24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1F44A2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1F44A2">
      <w:rPr>
        <w:bCs/>
        <w:noProof/>
        <w:sz w:val="16"/>
        <w:szCs w:val="16"/>
      </w:rPr>
      <w:t>2</w:t>
    </w:r>
    <w:r w:rsidR="00D67086" w:rsidRPr="00624A79">
      <w:rPr>
        <w:bCs/>
        <w:sz w:val="16"/>
        <w:szCs w:val="16"/>
      </w:rPr>
      <w:fldChar w:fldCharType="end"/>
    </w:r>
  </w:p>
  <w:p w:rsidR="00D67086" w:rsidRPr="00D67086" w:rsidRDefault="00D67086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B0" w:rsidRDefault="00245FB0" w:rsidP="004E7E53">
      <w:pPr>
        <w:spacing w:after="0" w:line="240" w:lineRule="auto"/>
      </w:pPr>
      <w:r>
        <w:separator/>
      </w:r>
    </w:p>
  </w:footnote>
  <w:footnote w:type="continuationSeparator" w:id="0">
    <w:p w:rsidR="00245FB0" w:rsidRDefault="00245FB0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FCD" w:rsidRPr="00D67086" w:rsidRDefault="00CF5FCD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CF5FCD" w:rsidRPr="00693D7B" w:rsidRDefault="00CF5FCD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7B" w:rsidRPr="00D67086" w:rsidRDefault="00693D7B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693D7B" w:rsidRPr="00693D7B" w:rsidRDefault="00693D7B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761402" wp14:editId="43EA8E02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4A79" w:rsidRPr="00E9579B" w:rsidRDefault="00513588" w:rsidP="009A070C">
                          <w:pPr>
                            <w:pStyle w:val="Bannerheading"/>
                            <w:rPr>
                              <w:sz w:val="40"/>
                            </w:rPr>
                          </w:pPr>
                          <w:r w:rsidRPr="00107D47">
                            <w:rPr>
                              <w:rFonts w:cs="Tahoma"/>
                              <w:sz w:val="40"/>
                              <w:szCs w:val="40"/>
                            </w:rPr>
                            <w:t>Validation</w:t>
                          </w:r>
                          <w:r>
                            <w:rPr>
                              <w:rFonts w:cs="Tahoma"/>
                              <w:sz w:val="40"/>
                              <w:szCs w:val="40"/>
                            </w:rPr>
                            <w:t xml:space="preserve"> – Testing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624A79" w:rsidRPr="00E9579B" w:rsidRDefault="00513588" w:rsidP="009A070C">
                    <w:pPr>
                      <w:pStyle w:val="Bannerheading"/>
                      <w:rPr>
                        <w:sz w:val="40"/>
                      </w:rPr>
                    </w:pPr>
                    <w:r w:rsidRPr="00107D47">
                      <w:rPr>
                        <w:rFonts w:cs="Tahoma"/>
                        <w:sz w:val="40"/>
                        <w:szCs w:val="40"/>
                      </w:rPr>
                      <w:t>Validation</w:t>
                    </w:r>
                    <w:r>
                      <w:rPr>
                        <w:rFonts w:cs="Tahoma"/>
                        <w:sz w:val="40"/>
                        <w:szCs w:val="40"/>
                      </w:rPr>
                      <w:t xml:space="preserve"> – Testing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1856B12E" wp14:editId="50D7EC01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A79" w:rsidRPr="00D67086" w:rsidRDefault="00DA0F1C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="00624A79"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31A13"/>
    <w:rsid w:val="000A205A"/>
    <w:rsid w:val="000A3598"/>
    <w:rsid w:val="0011109C"/>
    <w:rsid w:val="0011627A"/>
    <w:rsid w:val="00117842"/>
    <w:rsid w:val="001647A8"/>
    <w:rsid w:val="00180CAA"/>
    <w:rsid w:val="001F44A2"/>
    <w:rsid w:val="00245FB0"/>
    <w:rsid w:val="002B1E85"/>
    <w:rsid w:val="002C5323"/>
    <w:rsid w:val="00300FA7"/>
    <w:rsid w:val="00330676"/>
    <w:rsid w:val="00352EED"/>
    <w:rsid w:val="00403552"/>
    <w:rsid w:val="00405E6F"/>
    <w:rsid w:val="0049462A"/>
    <w:rsid w:val="004B5FFF"/>
    <w:rsid w:val="004D7C8F"/>
    <w:rsid w:val="004E7E53"/>
    <w:rsid w:val="00513588"/>
    <w:rsid w:val="00540419"/>
    <w:rsid w:val="00575615"/>
    <w:rsid w:val="005C641A"/>
    <w:rsid w:val="00612D78"/>
    <w:rsid w:val="00613DE2"/>
    <w:rsid w:val="00624A79"/>
    <w:rsid w:val="006554B5"/>
    <w:rsid w:val="006668FD"/>
    <w:rsid w:val="00693D7B"/>
    <w:rsid w:val="00696B36"/>
    <w:rsid w:val="006A5FED"/>
    <w:rsid w:val="007134C3"/>
    <w:rsid w:val="007314F8"/>
    <w:rsid w:val="00751145"/>
    <w:rsid w:val="007A3D1A"/>
    <w:rsid w:val="007A5B0E"/>
    <w:rsid w:val="007D6D00"/>
    <w:rsid w:val="007E36B5"/>
    <w:rsid w:val="00806A5E"/>
    <w:rsid w:val="00862B7A"/>
    <w:rsid w:val="00895A67"/>
    <w:rsid w:val="008F0FE5"/>
    <w:rsid w:val="00992DFB"/>
    <w:rsid w:val="009A070C"/>
    <w:rsid w:val="009D1B3C"/>
    <w:rsid w:val="00AE73E8"/>
    <w:rsid w:val="00B2405E"/>
    <w:rsid w:val="00B4622F"/>
    <w:rsid w:val="00B56548"/>
    <w:rsid w:val="00B67098"/>
    <w:rsid w:val="00B807F6"/>
    <w:rsid w:val="00B85064"/>
    <w:rsid w:val="00C33E48"/>
    <w:rsid w:val="00CF5FCD"/>
    <w:rsid w:val="00D3173D"/>
    <w:rsid w:val="00D417CD"/>
    <w:rsid w:val="00D67086"/>
    <w:rsid w:val="00DA0F1C"/>
    <w:rsid w:val="00DC6F87"/>
    <w:rsid w:val="00E815A5"/>
    <w:rsid w:val="00E9579B"/>
    <w:rsid w:val="00EE2A71"/>
    <w:rsid w:val="00F2722A"/>
    <w:rsid w:val="00F33654"/>
    <w:rsid w:val="00F613A2"/>
    <w:rsid w:val="00F70CE1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588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588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A791C-8CF9-437B-822B-BB421ABD8106}">
  <ds:schemaRefs>
    <ds:schemaRef ds:uri="http://schemas.microsoft.com/office/2006/documentManagement/types"/>
    <ds:schemaRef ds:uri="http://purl.org/dc/dcmitype/"/>
    <ds:schemaRef ds:uri="http://schemas.microsoft.com/sharepoint/v3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4A89DCCB.dotm</Template>
  <TotalTime>67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Griffiths, Jamie</dc:creator>
  <cp:lastModifiedBy>Shadwick, Kellie</cp:lastModifiedBy>
  <cp:revision>33</cp:revision>
  <dcterms:created xsi:type="dcterms:W3CDTF">2016-04-26T03:32:00Z</dcterms:created>
  <dcterms:modified xsi:type="dcterms:W3CDTF">2017-08-30T01:28:00Z</dcterms:modified>
</cp:coreProperties>
</file>