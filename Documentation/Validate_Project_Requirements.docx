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5920" w:type="dxa"/>
        <w:tblLook w:val="04A0" w:firstRow="1" w:lastRow="0" w:firstColumn="1" w:lastColumn="0" w:noHBand="0" w:noVBand="1"/>
      </w:tblPr>
      <w:tblGrid>
        <w:gridCol w:w="4394"/>
      </w:tblGrid>
      <w:tr w:rsidR="00751145" w:rsidRPr="00751145" w:rsidTr="001B4798">
        <w:tc>
          <w:tcPr>
            <w:tcW w:w="4394" w:type="dxa"/>
            <w:shd w:val="clear" w:color="auto" w:fill="auto"/>
          </w:tcPr>
          <w:p w:rsidR="00751145" w:rsidRPr="00751145" w:rsidRDefault="00751145" w:rsidP="00936880">
            <w:pPr>
              <w:spacing w:before="80" w:after="80" w:line="240" w:lineRule="auto"/>
              <w:jc w:val="center"/>
              <w:rPr>
                <w:i/>
                <w:sz w:val="18"/>
              </w:rPr>
            </w:pPr>
            <w:bookmarkStart w:id="0" w:name="_GoBack"/>
            <w:bookmarkEnd w:id="0"/>
            <w:r w:rsidRPr="00751145">
              <w:rPr>
                <w:i/>
                <w:sz w:val="18"/>
              </w:rPr>
              <w:t xml:space="preserve">Software Project Team   </w:t>
            </w:r>
            <w:r w:rsidR="001B4798" w:rsidRPr="001B4798">
              <w:rPr>
                <w:i/>
                <w:sz w:val="18"/>
              </w:rPr>
              <w:t>QAFRM_Vldtn_PR_FP7</w:t>
            </w:r>
          </w:p>
        </w:tc>
      </w:tr>
    </w:tbl>
    <w:p w:rsidR="00751145" w:rsidRPr="00575615" w:rsidRDefault="00751145" w:rsidP="00936880">
      <w:pPr>
        <w:spacing w:before="80" w:after="80" w:line="240" w:lineRule="auto"/>
        <w:rPr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7512"/>
      </w:tblGrid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Project Name:</w:t>
            </w:r>
          </w:p>
        </w:tc>
        <w:tc>
          <w:tcPr>
            <w:tcW w:w="7512" w:type="dxa"/>
          </w:tcPr>
          <w:p w:rsidR="001B4798" w:rsidRPr="00E9579B" w:rsidRDefault="001B4798" w:rsidP="00936880">
            <w:pPr>
              <w:spacing w:before="80" w:after="80" w:line="240" w:lineRule="auto"/>
            </w:pP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Project Manager:</w:t>
            </w:r>
          </w:p>
        </w:tc>
        <w:tc>
          <w:tcPr>
            <w:tcW w:w="7512" w:type="dxa"/>
          </w:tcPr>
          <w:p w:rsidR="001B4798" w:rsidRPr="00E9579B" w:rsidRDefault="001B4798" w:rsidP="00936880">
            <w:pPr>
              <w:spacing w:before="80" w:after="80" w:line="240" w:lineRule="auto"/>
            </w:pP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Lead Developer:</w:t>
            </w:r>
          </w:p>
        </w:tc>
        <w:tc>
          <w:tcPr>
            <w:tcW w:w="7512" w:type="dxa"/>
          </w:tcPr>
          <w:p w:rsidR="001B4798" w:rsidRPr="00E9579B" w:rsidRDefault="001B4798" w:rsidP="00936880">
            <w:pPr>
              <w:spacing w:before="80" w:after="80" w:line="240" w:lineRule="auto"/>
            </w:pP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Date Submitted:</w:t>
            </w:r>
          </w:p>
        </w:tc>
        <w:tc>
          <w:tcPr>
            <w:tcW w:w="7512" w:type="dxa"/>
          </w:tcPr>
          <w:p w:rsidR="001B4798" w:rsidRPr="00E9579B" w:rsidRDefault="001B4798" w:rsidP="00936880">
            <w:pPr>
              <w:spacing w:before="80" w:after="80" w:line="240" w:lineRule="auto"/>
            </w:pPr>
          </w:p>
        </w:tc>
      </w:tr>
      <w:tr w:rsidR="001B4798" w:rsidTr="00F33654">
        <w:tc>
          <w:tcPr>
            <w:tcW w:w="2694" w:type="dxa"/>
            <w:shd w:val="clear" w:color="auto" w:fill="D9D9D9" w:themeFill="background1" w:themeFillShade="D9"/>
          </w:tcPr>
          <w:p w:rsidR="001B4798" w:rsidRPr="001B4798" w:rsidRDefault="001B4798" w:rsidP="00936880">
            <w:pPr>
              <w:pStyle w:val="Tableheading"/>
              <w:spacing w:line="240" w:lineRule="auto"/>
            </w:pPr>
            <w:r w:rsidRPr="001B4798">
              <w:t>Date Archived:</w:t>
            </w:r>
          </w:p>
        </w:tc>
        <w:tc>
          <w:tcPr>
            <w:tcW w:w="7512" w:type="dxa"/>
          </w:tcPr>
          <w:p w:rsidR="001B4798" w:rsidRPr="00E9579B" w:rsidRDefault="001B4798" w:rsidP="00936880">
            <w:pPr>
              <w:spacing w:before="80" w:after="80" w:line="240" w:lineRule="auto"/>
            </w:pPr>
          </w:p>
        </w:tc>
      </w:tr>
    </w:tbl>
    <w:p w:rsidR="00F87F24" w:rsidRPr="001B4798" w:rsidRDefault="00F87F24" w:rsidP="00936880">
      <w:pPr>
        <w:spacing w:before="80" w:after="80" w:line="240" w:lineRule="auto"/>
        <w:rPr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985"/>
        <w:gridCol w:w="1252"/>
        <w:gridCol w:w="1252"/>
        <w:gridCol w:w="1252"/>
        <w:gridCol w:w="1252"/>
        <w:gridCol w:w="1252"/>
        <w:gridCol w:w="1252"/>
      </w:tblGrid>
      <w:tr w:rsidR="001B4798" w:rsidTr="001B4798">
        <w:tc>
          <w:tcPr>
            <w:tcW w:w="709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#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Item</w:t>
            </w:r>
          </w:p>
        </w:tc>
        <w:tc>
          <w:tcPr>
            <w:tcW w:w="1252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proofErr w:type="spellStart"/>
            <w:r w:rsidRPr="001B4798">
              <w:t>Reqrmnts</w:t>
            </w:r>
            <w:proofErr w:type="spellEnd"/>
            <w:r w:rsidRPr="001B4798">
              <w:t xml:space="preserve"> </w:t>
            </w:r>
            <w:proofErr w:type="spellStart"/>
            <w:r w:rsidRPr="001B4798">
              <w:t>Gthrng</w:t>
            </w:r>
            <w:proofErr w:type="spellEnd"/>
          </w:p>
        </w:tc>
        <w:tc>
          <w:tcPr>
            <w:tcW w:w="1252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Analysis</w:t>
            </w:r>
          </w:p>
        </w:tc>
        <w:tc>
          <w:tcPr>
            <w:tcW w:w="1252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Design</w:t>
            </w:r>
          </w:p>
        </w:tc>
        <w:tc>
          <w:tcPr>
            <w:tcW w:w="1252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proofErr w:type="spellStart"/>
            <w:r w:rsidRPr="001B4798">
              <w:t>Develp-mnt</w:t>
            </w:r>
            <w:proofErr w:type="spellEnd"/>
          </w:p>
        </w:tc>
        <w:tc>
          <w:tcPr>
            <w:tcW w:w="1252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Pre-Delivery</w:t>
            </w:r>
          </w:p>
        </w:tc>
        <w:tc>
          <w:tcPr>
            <w:tcW w:w="1252" w:type="dxa"/>
            <w:shd w:val="clear" w:color="auto" w:fill="D9D9D9" w:themeFill="background1" w:themeFillShade="D9"/>
            <w:vAlign w:val="bottom"/>
          </w:tcPr>
          <w:p w:rsidR="001B4798" w:rsidRPr="001B4798" w:rsidRDefault="001B4798" w:rsidP="00936880">
            <w:pPr>
              <w:pStyle w:val="Tableheading"/>
              <w:spacing w:line="240" w:lineRule="auto"/>
              <w:jc w:val="center"/>
            </w:pPr>
            <w:r w:rsidRPr="001B4798">
              <w:t>Note</w:t>
            </w: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</w:pP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  <w:rPr>
                <w:b/>
              </w:rPr>
            </w:pPr>
            <w:r w:rsidRPr="001B4798">
              <w:rPr>
                <w:b/>
              </w:rPr>
              <w:t>Date Completed:</w:t>
            </w: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</w:pP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  <w:rPr>
                <w:b/>
              </w:rPr>
            </w:pPr>
            <w:r w:rsidRPr="001B4798">
              <w:rPr>
                <w:b/>
              </w:rPr>
              <w:t>Validating Officer’s Initial:</w:t>
            </w: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</w:pP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  <w:jc w:val="right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1</w:t>
            </w: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Requirement 1</w:t>
            </w: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2</w:t>
            </w: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3</w:t>
            </w: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4</w:t>
            </w: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5</w:t>
            </w: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6</w:t>
            </w: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7</w:t>
            </w: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8</w:t>
            </w: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9</w:t>
            </w: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10</w:t>
            </w: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11</w:t>
            </w: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12</w:t>
            </w: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13</w:t>
            </w: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  <w:tr w:rsidR="001B4798" w:rsidTr="001B4798">
        <w:tc>
          <w:tcPr>
            <w:tcW w:w="709" w:type="dxa"/>
          </w:tcPr>
          <w:p w:rsidR="001B4798" w:rsidRPr="001B4798" w:rsidRDefault="001B4798" w:rsidP="00936880">
            <w:pPr>
              <w:spacing w:before="80" w:after="80" w:line="240" w:lineRule="auto"/>
            </w:pPr>
            <w:r w:rsidRPr="001B4798">
              <w:t>14</w:t>
            </w:r>
          </w:p>
        </w:tc>
        <w:tc>
          <w:tcPr>
            <w:tcW w:w="1985" w:type="dxa"/>
          </w:tcPr>
          <w:p w:rsidR="001B4798" w:rsidRP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  <w:tc>
          <w:tcPr>
            <w:tcW w:w="1252" w:type="dxa"/>
          </w:tcPr>
          <w:p w:rsidR="001B4798" w:rsidRDefault="001B4798" w:rsidP="00936880">
            <w:pPr>
              <w:spacing w:before="80" w:after="80" w:line="240" w:lineRule="auto"/>
            </w:pPr>
          </w:p>
        </w:tc>
      </w:tr>
    </w:tbl>
    <w:p w:rsidR="0011627A" w:rsidRDefault="0011627A" w:rsidP="00936880">
      <w:pPr>
        <w:spacing w:before="80" w:after="80" w:line="240" w:lineRule="auto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  <w:gridCol w:w="1559"/>
        <w:gridCol w:w="1559"/>
      </w:tblGrid>
      <w:tr w:rsidR="0016173A" w:rsidRPr="00F2722A" w:rsidTr="0016173A">
        <w:tc>
          <w:tcPr>
            <w:tcW w:w="3969" w:type="dxa"/>
            <w:shd w:val="clear" w:color="auto" w:fill="D9D9D9" w:themeFill="background1" w:themeFillShade="D9"/>
          </w:tcPr>
          <w:p w:rsidR="0016173A" w:rsidRPr="0016173A" w:rsidRDefault="0016173A" w:rsidP="00936880">
            <w:pPr>
              <w:pStyle w:val="Tableheading"/>
              <w:spacing w:line="240" w:lineRule="auto"/>
            </w:pPr>
            <w:r w:rsidRPr="0016173A">
              <w:t>Validation Officer Signature:</w:t>
            </w:r>
          </w:p>
        </w:tc>
        <w:tc>
          <w:tcPr>
            <w:tcW w:w="3119" w:type="dxa"/>
            <w:shd w:val="clear" w:color="auto" w:fill="auto"/>
          </w:tcPr>
          <w:p w:rsidR="0016173A" w:rsidRPr="00F2722A" w:rsidRDefault="0016173A" w:rsidP="00936880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16173A" w:rsidRPr="00F2722A" w:rsidRDefault="0016173A" w:rsidP="00936880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16173A" w:rsidRPr="00F2722A" w:rsidRDefault="0016173A" w:rsidP="00936880">
            <w:pPr>
              <w:spacing w:before="80" w:after="80" w:line="240" w:lineRule="auto"/>
            </w:pPr>
          </w:p>
        </w:tc>
      </w:tr>
      <w:tr w:rsidR="0016173A" w:rsidRPr="00F2722A" w:rsidTr="0016173A">
        <w:tc>
          <w:tcPr>
            <w:tcW w:w="3969" w:type="dxa"/>
            <w:shd w:val="clear" w:color="auto" w:fill="D9D9D9" w:themeFill="background1" w:themeFillShade="D9"/>
          </w:tcPr>
          <w:p w:rsidR="0016173A" w:rsidRPr="0016173A" w:rsidRDefault="0016173A" w:rsidP="00936880">
            <w:pPr>
              <w:pStyle w:val="Tableheading"/>
              <w:spacing w:line="240" w:lineRule="auto"/>
            </w:pPr>
            <w:r w:rsidRPr="0016173A">
              <w:t>Project Manager Signature:</w:t>
            </w:r>
          </w:p>
        </w:tc>
        <w:tc>
          <w:tcPr>
            <w:tcW w:w="3119" w:type="dxa"/>
            <w:shd w:val="clear" w:color="auto" w:fill="auto"/>
          </w:tcPr>
          <w:p w:rsidR="0016173A" w:rsidRPr="00F2722A" w:rsidRDefault="0016173A" w:rsidP="00936880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16173A" w:rsidRPr="00F2722A" w:rsidRDefault="0016173A" w:rsidP="00936880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16173A" w:rsidRPr="00F2722A" w:rsidRDefault="0016173A" w:rsidP="00936880">
            <w:pPr>
              <w:spacing w:before="80" w:after="80" w:line="240" w:lineRule="auto"/>
            </w:pPr>
          </w:p>
        </w:tc>
      </w:tr>
    </w:tbl>
    <w:p w:rsidR="001B4798" w:rsidRPr="00F2722A" w:rsidRDefault="001B4798" w:rsidP="00936880">
      <w:pPr>
        <w:spacing w:before="80" w:after="80" w:line="240" w:lineRule="auto"/>
      </w:pPr>
    </w:p>
    <w:sectPr w:rsidR="001B4798" w:rsidRPr="00F2722A" w:rsidSect="00CF5F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8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FB0" w:rsidRDefault="00245FB0" w:rsidP="004E7E53">
      <w:pPr>
        <w:spacing w:after="0" w:line="240" w:lineRule="auto"/>
      </w:pPr>
      <w:r>
        <w:separator/>
      </w:r>
    </w:p>
  </w:endnote>
  <w:endnote w:type="continuationSeparator" w:id="0">
    <w:p w:rsidR="00245FB0" w:rsidRDefault="00245FB0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FCD" w:rsidRPr="00624A79" w:rsidRDefault="00CF5FCD" w:rsidP="00CF5FC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7A3D1A">
      <w:rPr>
        <w:noProof/>
        <w:sz w:val="16"/>
      </w:rPr>
      <w:t>ICTPRG520_0_ValidationStatusAndFeedback_001b_LHO_TQM_v1.docx</w:t>
    </w:r>
    <w:r>
      <w:rPr>
        <w:sz w:val="16"/>
      </w:rPr>
      <w:fldChar w:fldCharType="end"/>
    </w:r>
    <w:r w:rsidRPr="00D67086">
      <w:rPr>
        <w:sz w:val="16"/>
      </w:rPr>
      <w:t xml:space="preserve"> </w:t>
    </w:r>
    <w:r w:rsidR="001B4798">
      <w:rPr>
        <w:sz w:val="16"/>
      </w:rPr>
      <w:t xml:space="preserve">     </w:t>
    </w:r>
    <w:r>
      <w:rPr>
        <w:sz w:val="16"/>
      </w:rPr>
      <w:t>(17/01/2016)</w:t>
    </w:r>
    <w:r w:rsidR="007A3D1A">
      <w:rPr>
        <w:sz w:val="16"/>
      </w:rPr>
      <w:t xml:space="preserve">    </w:t>
    </w:r>
    <w:r w:rsidR="001B4798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936880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936880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</w:p>
  <w:p w:rsidR="00CF5FCD" w:rsidRPr="00CF5FCD" w:rsidRDefault="00CF5FCD" w:rsidP="00CF5FCD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086" w:rsidRPr="00D67086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E815A5">
      <w:rPr>
        <w:noProof/>
        <w:sz w:val="16"/>
      </w:rPr>
      <w:t>ICTPRG520_0_ValidationStatusAndFeedback_001b_LHO_TQM_v1.docx</w:t>
    </w:r>
    <w:r>
      <w:rPr>
        <w:sz w:val="16"/>
      </w:rPr>
      <w:fldChar w:fldCharType="end"/>
    </w:r>
    <w:r w:rsidR="006A5FED">
      <w:rPr>
        <w:sz w:val="16"/>
      </w:rPr>
      <w:tab/>
    </w:r>
    <w:r w:rsidR="0011109C" w:rsidRPr="00D67086">
      <w:rPr>
        <w:sz w:val="16"/>
      </w:rPr>
      <w:t>(</w:t>
    </w:r>
    <w:r w:rsidR="00D67086" w:rsidRPr="00D67086">
      <w:rPr>
        <w:sz w:val="16"/>
      </w:rPr>
      <w:t>17</w:t>
    </w:r>
    <w:r w:rsidR="0011109C" w:rsidRPr="00D67086">
      <w:rPr>
        <w:sz w:val="16"/>
      </w:rPr>
      <w:t>/0</w:t>
    </w:r>
    <w:r w:rsidR="00D67086" w:rsidRPr="00D67086">
      <w:rPr>
        <w:sz w:val="16"/>
      </w:rPr>
      <w:t>1/2016</w:t>
    </w:r>
    <w:r w:rsidR="0011109C" w:rsidRPr="00D67086">
      <w:rPr>
        <w:sz w:val="16"/>
      </w:rPr>
      <w:t>)</w:t>
    </w:r>
    <w:r w:rsidR="00D67086" w:rsidRPr="00D67086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2C5323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2C5323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</w:p>
  <w:p w:rsidR="0011109C" w:rsidRPr="0011109C" w:rsidRDefault="0011109C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086" w:rsidRPr="00624A79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1B4798">
      <w:rPr>
        <w:noProof/>
        <w:sz w:val="16"/>
      </w:rPr>
      <w:t>ICTPRG520_1_Validation_ProjectRequirements_FullProject_LHO_TQM_v1.docx</w:t>
    </w:r>
    <w:r>
      <w:rPr>
        <w:sz w:val="16"/>
      </w:rPr>
      <w:fldChar w:fldCharType="end"/>
    </w:r>
    <w:r w:rsidR="001B4798">
      <w:rPr>
        <w:sz w:val="16"/>
      </w:rPr>
      <w:t xml:space="preserve">     </w:t>
    </w:r>
    <w:r w:rsidR="006A5FED">
      <w:rPr>
        <w:sz w:val="16"/>
      </w:rPr>
      <w:t>(17/01/2016)</w:t>
    </w:r>
    <w:r w:rsidR="00F87F24">
      <w:rPr>
        <w:sz w:val="16"/>
      </w:rPr>
      <w:t xml:space="preserve">   </w:t>
    </w:r>
    <w:r w:rsidR="00F87F24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467E89">
      <w:rPr>
        <w:bCs/>
        <w:noProof/>
        <w:sz w:val="16"/>
        <w:szCs w:val="16"/>
      </w:rPr>
      <w:t>1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467E89">
      <w:rPr>
        <w:bCs/>
        <w:noProof/>
        <w:sz w:val="16"/>
        <w:szCs w:val="16"/>
      </w:rPr>
      <w:t>1</w:t>
    </w:r>
    <w:r w:rsidR="00D67086" w:rsidRPr="00624A79">
      <w:rPr>
        <w:bCs/>
        <w:sz w:val="16"/>
        <w:szCs w:val="16"/>
      </w:rPr>
      <w:fldChar w:fldCharType="end"/>
    </w:r>
  </w:p>
  <w:p w:rsidR="00D67086" w:rsidRPr="00D67086" w:rsidRDefault="00D67086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FB0" w:rsidRDefault="00245FB0" w:rsidP="004E7E53">
      <w:pPr>
        <w:spacing w:after="0" w:line="240" w:lineRule="auto"/>
      </w:pPr>
      <w:r>
        <w:separator/>
      </w:r>
    </w:p>
  </w:footnote>
  <w:footnote w:type="continuationSeparator" w:id="0">
    <w:p w:rsidR="00245FB0" w:rsidRDefault="00245FB0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FCD" w:rsidRPr="00D67086" w:rsidRDefault="00CF5FCD" w:rsidP="00CF5FCD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CF5FCD" w:rsidRPr="00693D7B" w:rsidRDefault="00CF5FCD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7B" w:rsidRPr="00D67086" w:rsidRDefault="00693D7B" w:rsidP="00693D7B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693D7B" w:rsidRPr="00693D7B" w:rsidRDefault="00693D7B" w:rsidP="00693D7B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A79" w:rsidRDefault="00031A13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4BCE3" wp14:editId="2D2F2DAD">
              <wp:simplePos x="0" y="0"/>
              <wp:positionH relativeFrom="column">
                <wp:posOffset>20955</wp:posOffset>
              </wp:positionH>
              <wp:positionV relativeFrom="paragraph">
                <wp:posOffset>142875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24A79" w:rsidRPr="001B4798" w:rsidRDefault="001B4798" w:rsidP="009A070C">
                          <w:pPr>
                            <w:pStyle w:val="Bannerheading"/>
                            <w:rPr>
                              <w:sz w:val="36"/>
                            </w:rPr>
                          </w:pPr>
                          <w:r w:rsidRPr="001B4798">
                            <w:rPr>
                              <w:sz w:val="36"/>
                            </w:rPr>
                            <w:t>Validation - Project Requirements (Full Project)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11.25pt;width:443.6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" filled="f" stroked="f" strokeweight=".5pt">
              <v:path arrowok="t"/>
              <v:textbox>
                <w:txbxContent>
                  <w:p w:rsidR="00624A79" w:rsidRPr="001B4798" w:rsidRDefault="001B4798" w:rsidP="009A070C">
                    <w:pPr>
                      <w:pStyle w:val="Bannerheading"/>
                      <w:rPr>
                        <w:sz w:val="36"/>
                      </w:rPr>
                    </w:pPr>
                    <w:r w:rsidRPr="001B4798">
                      <w:rPr>
                        <w:sz w:val="36"/>
                      </w:rPr>
                      <w:t>Validation - Project Requirements (Full Project)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05F81E31" wp14:editId="1AAAF733">
          <wp:extent cx="6562725" cy="638175"/>
          <wp:effectExtent l="0" t="0" r="9525" b="9525"/>
          <wp:docPr id="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4A79" w:rsidRPr="00D67086" w:rsidRDefault="00DA0F1C" w:rsidP="00624A79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="00624A79"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6437C"/>
    <w:multiLevelType w:val="hybridMultilevel"/>
    <w:tmpl w:val="65B41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B393E"/>
    <w:multiLevelType w:val="hybridMultilevel"/>
    <w:tmpl w:val="6B563A0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1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4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A7"/>
    <w:rsid w:val="00007863"/>
    <w:rsid w:val="00031A13"/>
    <w:rsid w:val="000A205A"/>
    <w:rsid w:val="000A3598"/>
    <w:rsid w:val="0011109C"/>
    <w:rsid w:val="0011627A"/>
    <w:rsid w:val="00117842"/>
    <w:rsid w:val="0016173A"/>
    <w:rsid w:val="001647A8"/>
    <w:rsid w:val="00180CAA"/>
    <w:rsid w:val="001B4798"/>
    <w:rsid w:val="00245FB0"/>
    <w:rsid w:val="002B1E85"/>
    <w:rsid w:val="002C5323"/>
    <w:rsid w:val="00300FA7"/>
    <w:rsid w:val="00352EED"/>
    <w:rsid w:val="00403552"/>
    <w:rsid w:val="00405E6F"/>
    <w:rsid w:val="00467E89"/>
    <w:rsid w:val="0049462A"/>
    <w:rsid w:val="004B5FFF"/>
    <w:rsid w:val="004D7C8F"/>
    <w:rsid w:val="004E7E53"/>
    <w:rsid w:val="00540419"/>
    <w:rsid w:val="00575615"/>
    <w:rsid w:val="005C641A"/>
    <w:rsid w:val="00612D78"/>
    <w:rsid w:val="00613DE2"/>
    <w:rsid w:val="00624A79"/>
    <w:rsid w:val="006554B5"/>
    <w:rsid w:val="006668FD"/>
    <w:rsid w:val="00693D7B"/>
    <w:rsid w:val="00696B36"/>
    <w:rsid w:val="006A5FED"/>
    <w:rsid w:val="007134C3"/>
    <w:rsid w:val="007314F8"/>
    <w:rsid w:val="00751145"/>
    <w:rsid w:val="007A3D1A"/>
    <w:rsid w:val="007A5B0E"/>
    <w:rsid w:val="007D6D00"/>
    <w:rsid w:val="007E36B5"/>
    <w:rsid w:val="00806A5E"/>
    <w:rsid w:val="00862B7A"/>
    <w:rsid w:val="00895A67"/>
    <w:rsid w:val="008F0FE5"/>
    <w:rsid w:val="00936880"/>
    <w:rsid w:val="00992DFB"/>
    <w:rsid w:val="009A070C"/>
    <w:rsid w:val="009D1B3C"/>
    <w:rsid w:val="00AE73E8"/>
    <w:rsid w:val="00B2405E"/>
    <w:rsid w:val="00B4622F"/>
    <w:rsid w:val="00B56548"/>
    <w:rsid w:val="00B67098"/>
    <w:rsid w:val="00B807F6"/>
    <w:rsid w:val="00B85064"/>
    <w:rsid w:val="00C33E48"/>
    <w:rsid w:val="00CF5FCD"/>
    <w:rsid w:val="00D3173D"/>
    <w:rsid w:val="00D67086"/>
    <w:rsid w:val="00DA0F1C"/>
    <w:rsid w:val="00DC6F87"/>
    <w:rsid w:val="00E815A5"/>
    <w:rsid w:val="00E9579B"/>
    <w:rsid w:val="00EE2A71"/>
    <w:rsid w:val="00F2722A"/>
    <w:rsid w:val="00F33654"/>
    <w:rsid w:val="00F613A2"/>
    <w:rsid w:val="00F70CE1"/>
    <w:rsid w:val="00F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E89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E89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5A791C-8CF9-437B-822B-BB421ABD8106}">
  <ds:schemaRefs>
    <ds:schemaRef ds:uri="http://schemas.microsoft.com/office/2006/documentManagement/types"/>
    <ds:schemaRef ds:uri="http://purl.org/dc/dcmitype/"/>
    <ds:schemaRef ds:uri="http://schemas.microsoft.com/sharepoint/v3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2320C-1B0A-44FE-8E7C-B32A5F4AE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19FEC711.dotm</Template>
  <TotalTime>66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Griffiths, Jamie</dc:creator>
  <cp:lastModifiedBy>Shadwick, Kellie</cp:lastModifiedBy>
  <cp:revision>33</cp:revision>
  <dcterms:created xsi:type="dcterms:W3CDTF">2016-04-26T03:32:00Z</dcterms:created>
  <dcterms:modified xsi:type="dcterms:W3CDTF">2017-08-07T22:49:00Z</dcterms:modified>
</cp:coreProperties>
</file>